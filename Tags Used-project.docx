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BFFF4" w14:textId="77777777" w:rsidR="00BE3534" w:rsidRPr="00D37254" w:rsidRDefault="00BE3534">
      <w:pPr>
        <w:rPr>
          <w:sz w:val="32"/>
          <w:szCs w:val="32"/>
        </w:rPr>
      </w:pPr>
      <w:r w:rsidRPr="00D37254">
        <w:rPr>
          <w:b/>
          <w:sz w:val="32"/>
          <w:szCs w:val="32"/>
        </w:rPr>
        <w:t xml:space="preserve">Tags Used: </w:t>
      </w:r>
      <w:r w:rsidRPr="00D37254">
        <w:rPr>
          <w:sz w:val="32"/>
          <w:szCs w:val="32"/>
        </w:rPr>
        <w:t xml:space="preserve">                                    </w:t>
      </w:r>
    </w:p>
    <w:p w14:paraId="713726CE" w14:textId="77777777" w:rsidR="00BE3534" w:rsidRDefault="00BE3534">
      <w:r>
        <w:t>&lt;p&gt;</w:t>
      </w:r>
      <w:r w:rsidR="009A1C1E">
        <w:t>: to break up paragraphs</w:t>
      </w:r>
    </w:p>
    <w:p w14:paraId="6BD88DB7" w14:textId="77777777" w:rsidR="00BE3534" w:rsidRDefault="00BE3534">
      <w:r>
        <w:t>&lt;center&gt;</w:t>
      </w:r>
      <w:r w:rsidR="009A1C1E">
        <w:t>: center the paragraphs</w:t>
      </w:r>
    </w:p>
    <w:p w14:paraId="6DC1A06F" w14:textId="77777777" w:rsidR="00BE3534" w:rsidRDefault="00BE3534">
      <w:r>
        <w:t>&lt;b&gt;</w:t>
      </w:r>
      <w:r w:rsidR="009A1C1E">
        <w:t>: to bold text</w:t>
      </w:r>
    </w:p>
    <w:p w14:paraId="3834C560" w14:textId="77777777" w:rsidR="00BE3534" w:rsidRDefault="00BE3534">
      <w:r>
        <w:t>&lt;</w:t>
      </w:r>
      <w:proofErr w:type="spellStart"/>
      <w:r>
        <w:t>i</w:t>
      </w:r>
      <w:proofErr w:type="spellEnd"/>
      <w:r>
        <w:t>&gt;</w:t>
      </w:r>
      <w:r w:rsidR="009A1C1E">
        <w:t>: to italicize text</w:t>
      </w:r>
    </w:p>
    <w:p w14:paraId="5B84C1E0" w14:textId="77777777" w:rsidR="00BE3534" w:rsidRDefault="00BE3534">
      <w:r>
        <w:t>&lt;li&gt;</w:t>
      </w:r>
      <w:r w:rsidR="009A1C1E">
        <w:t>: to make a list</w:t>
      </w:r>
    </w:p>
    <w:p w14:paraId="0F0E8B97" w14:textId="77777777" w:rsidR="00BE3534" w:rsidRDefault="00BE3534">
      <w:r>
        <w:t>&lt;</w:t>
      </w:r>
      <w:proofErr w:type="spellStart"/>
      <w:r>
        <w:t>ul</w:t>
      </w:r>
      <w:proofErr w:type="spellEnd"/>
      <w:r>
        <w:t>&gt;</w:t>
      </w:r>
      <w:r w:rsidR="009A1C1E">
        <w:t>: unordered list</w:t>
      </w:r>
    </w:p>
    <w:p w14:paraId="3C0DD1D5" w14:textId="77777777" w:rsidR="00BE3534" w:rsidRDefault="00BE3534">
      <w:r>
        <w:t>&lt;table&gt;</w:t>
      </w:r>
      <w:r w:rsidR="009A1C1E">
        <w:t>: to help create my table</w:t>
      </w:r>
    </w:p>
    <w:p w14:paraId="7937B822" w14:textId="77777777" w:rsidR="00BE3534" w:rsidRDefault="00BE3534">
      <w:r>
        <w:t>&lt;</w:t>
      </w:r>
      <w:proofErr w:type="spellStart"/>
      <w:r>
        <w:t>th</w:t>
      </w:r>
      <w:proofErr w:type="spellEnd"/>
      <w:r>
        <w:t>&gt;</w:t>
      </w:r>
      <w:r w:rsidR="009A1C1E">
        <w:t>: table header</w:t>
      </w:r>
    </w:p>
    <w:p w14:paraId="699FF5CC" w14:textId="77777777" w:rsidR="00BE3534" w:rsidRDefault="00BE3534">
      <w:r>
        <w:t>&lt;</w:t>
      </w:r>
      <w:proofErr w:type="spellStart"/>
      <w:r>
        <w:t>tr</w:t>
      </w:r>
      <w:proofErr w:type="spellEnd"/>
      <w:r>
        <w:t>&gt;</w:t>
      </w:r>
      <w:r w:rsidR="009A1C1E">
        <w:t>: to make my row</w:t>
      </w:r>
    </w:p>
    <w:p w14:paraId="38A58048" w14:textId="77777777" w:rsidR="00BE3534" w:rsidRDefault="00BE3534">
      <w:r>
        <w:t>&lt;td&gt;</w:t>
      </w:r>
      <w:r w:rsidR="009A1C1E">
        <w:t>: to input my data</w:t>
      </w:r>
    </w:p>
    <w:p w14:paraId="40371695" w14:textId="77777777" w:rsidR="00BE3534" w:rsidRDefault="00BE3534">
      <w:r>
        <w:t>border</w:t>
      </w:r>
      <w:r w:rsidR="009A1C1E">
        <w:t>: make border around table</w:t>
      </w:r>
    </w:p>
    <w:p w14:paraId="1C6A3676" w14:textId="77777777" w:rsidR="00BE3534" w:rsidRDefault="009A1C1E">
      <w:r>
        <w:t>hyper</w:t>
      </w:r>
      <w:r w:rsidR="00BE3534">
        <w:t>link</w:t>
      </w:r>
      <w:r>
        <w:t xml:space="preserve">: link to video on page </w:t>
      </w:r>
    </w:p>
    <w:p w14:paraId="31B808A9" w14:textId="77777777" w:rsidR="00BE3534" w:rsidRDefault="00BE3534">
      <w:proofErr w:type="spellStart"/>
      <w:r>
        <w:t>img</w:t>
      </w:r>
      <w:proofErr w:type="spellEnd"/>
      <w:r w:rsidR="009A1C1E">
        <w:t>: insert my ribbon image</w:t>
      </w:r>
    </w:p>
    <w:p w14:paraId="7C311348" w14:textId="77777777" w:rsidR="00D37254" w:rsidRDefault="00D37254"/>
    <w:p w14:paraId="01BDB3D6" w14:textId="77777777" w:rsidR="00D37254" w:rsidRDefault="00D37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Tags Used:</w:t>
      </w:r>
    </w:p>
    <w:p w14:paraId="65A8C3D3" w14:textId="77777777" w:rsidR="00D37254" w:rsidRDefault="00D37254">
      <w:r>
        <w:t>Font family</w:t>
      </w:r>
      <w:r w:rsidR="009A1C1E">
        <w:t xml:space="preserve">: change the font to </w:t>
      </w:r>
      <w:proofErr w:type="spellStart"/>
      <w:r w:rsidR="009A1C1E">
        <w:t>verdana</w:t>
      </w:r>
      <w:proofErr w:type="spellEnd"/>
    </w:p>
    <w:p w14:paraId="166D6081" w14:textId="77777777" w:rsidR="00D37254" w:rsidRDefault="00D37254">
      <w:r>
        <w:t>Font color</w:t>
      </w:r>
      <w:r w:rsidR="009A1C1E">
        <w:t>: made color green</w:t>
      </w:r>
    </w:p>
    <w:p w14:paraId="7D1C0016" w14:textId="77777777" w:rsidR="00D37254" w:rsidRPr="00D37254" w:rsidRDefault="00D37254">
      <w:r>
        <w:t>Font size:</w:t>
      </w:r>
      <w:r w:rsidR="009A1C1E">
        <w:t xml:space="preserve"> make font smaller</w:t>
      </w:r>
      <w:bookmarkStart w:id="0" w:name="_GoBack"/>
      <w:bookmarkEnd w:id="0"/>
    </w:p>
    <w:p w14:paraId="363C5A48" w14:textId="77777777" w:rsidR="00CD604C" w:rsidRDefault="00CD604C"/>
    <w:sectPr w:rsidR="00CD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34"/>
    <w:rsid w:val="000005E5"/>
    <w:rsid w:val="00442B3C"/>
    <w:rsid w:val="009A1C1E"/>
    <w:rsid w:val="00BE3534"/>
    <w:rsid w:val="00CD604C"/>
    <w:rsid w:val="00D37254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hadeoriol/Library/Containers/com.microsoft.Word/Data/Library/Caches/1033/TM02786994/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9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Jhade Oriol</dc:creator>
  <cp:lastModifiedBy>Jhade Oriol</cp:lastModifiedBy>
  <cp:revision>1</cp:revision>
  <dcterms:created xsi:type="dcterms:W3CDTF">2019-04-23T01:55:00Z</dcterms:created>
  <dcterms:modified xsi:type="dcterms:W3CDTF">2019-04-23T02:43:00Z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